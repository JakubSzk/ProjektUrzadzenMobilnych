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05C089C4" w:rsidR="000C2633" w:rsidRPr="00EA7099" w:rsidRDefault="007B7DB9">
            <w:r>
              <w:t>Jakub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3C48D9E6" w:rsidR="000C2633" w:rsidRPr="00EA7099" w:rsidRDefault="00A70727">
            <w:r>
              <w:t>330065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7255BEB3" w:rsidR="000C2633" w:rsidRPr="00EA7099" w:rsidRDefault="007B7DB9">
            <w:r>
              <w:t>Szklarz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51DC2259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(Github)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0736D927" w:rsidR="000C2633" w:rsidRPr="00EA7099" w:rsidRDefault="00A70727">
            <w:r w:rsidRPr="00A70727">
              <w:t>https://github.com/JakubSzk/ProjektUrzadzenMobilnych/tree/master/Projekt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5FAAC8B3" w:rsidR="000C2633" w:rsidRPr="00EA7099" w:rsidRDefault="00A70727">
            <w:r>
              <w:t>2023</w:t>
            </w:r>
            <w:r w:rsidR="008B4EEB">
              <w:t>/</w:t>
            </w:r>
            <w:r>
              <w:t>2024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7C0F84AB" w:rsidR="000C2633" w:rsidRPr="00EA7099" w:rsidRDefault="002152F7">
            <w:r>
              <w:t>2,0 – 5,0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35E26906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7F87ED13" w:rsidR="0059793D" w:rsidRPr="00EA7099" w:rsidRDefault="00A70727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00033834" w:rsidR="000C2633" w:rsidRDefault="00246F93">
            <w:r>
              <w:t>2</w:t>
            </w:r>
          </w:p>
          <w:p w14:paraId="2AE2C81E" w14:textId="6F295B9E" w:rsidR="00246F93" w:rsidRPr="00EA7099" w:rsidRDefault="00A70727">
            <w:r>
              <w:t>Czwartek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09A26F21" w14:textId="5613F603" w:rsidR="000C2633" w:rsidRPr="00EA7099" w:rsidRDefault="005642DE" w:rsidP="005642DE">
            <w:pPr>
              <w:pStyle w:val="Nagwek1"/>
            </w:pPr>
            <w:r>
              <w:rPr>
                <w:lang w:bidi="pl-PL"/>
              </w:rPr>
              <w:t xml:space="preserve">Środowiska Programistyczne: </w:t>
            </w:r>
            <w:r w:rsidR="00F0175D">
              <w:rPr>
                <w:lang w:bidi="pl-PL"/>
              </w:rPr>
              <w:t>Kotlin, Compose, Android</w:t>
            </w:r>
          </w:p>
        </w:tc>
        <w:tc>
          <w:tcPr>
            <w:tcW w:w="4682" w:type="dxa"/>
          </w:tcPr>
          <w:p w14:paraId="378E00A2" w14:textId="451B56D5" w:rsidR="000C2633" w:rsidRPr="00EA7099" w:rsidRDefault="005642DE" w:rsidP="00973885">
            <w:pPr>
              <w:pStyle w:val="Nagwek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  <w:r w:rsidR="00F0175D">
              <w:rPr>
                <w:lang w:bidi="pl-PL"/>
              </w:rPr>
              <w:t xml:space="preserve"> ROOM, Android, Compose</w:t>
            </w:r>
            <w:r w:rsidR="00A2612A">
              <w:rPr>
                <w:lang w:bidi="pl-PL"/>
              </w:rPr>
              <w:t>, Kotlin</w:t>
            </w:r>
          </w:p>
          <w:p w14:paraId="6F816FCE" w14:textId="11C0CF12" w:rsidR="00E00E9F" w:rsidRDefault="00E00E9F" w:rsidP="003241AA"/>
          <w:p w14:paraId="2CD4A275" w14:textId="3BBAD24D" w:rsidR="005D3C78" w:rsidRDefault="005D3C78" w:rsidP="003241AA"/>
          <w:p w14:paraId="12F2959A" w14:textId="77777777" w:rsidR="005D3C78" w:rsidRDefault="005D3C78" w:rsidP="003241AA"/>
          <w:p w14:paraId="5B10A341" w14:textId="6BCC8CF9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  <w:r w:rsidR="00F0175D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 MVVM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4BCEEDAD" w:rsidR="00ED51E4" w:rsidRDefault="00ED51E4" w:rsidP="00ED51E4">
            <w:pPr>
              <w:pStyle w:val="Nagwek1"/>
            </w:pPr>
            <w:r>
              <w:t>Krótkie podsumowanie aplikacji:</w:t>
            </w:r>
            <w:r w:rsidR="00A2612A">
              <w:t xml:space="preserve"> Aplikacja FridgeUI służyć będzie do zarządzania produktami </w:t>
            </w:r>
            <w:r w:rsidR="00707503">
              <w:t>spożywczymi (lub niekoniecznie). Użytkownik będzie mógł wprowadzić do listy produkty w określonej przez siebie ilości, oraz w również określonej ilości je usunąć.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578A228A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</w:p>
          <w:p w14:paraId="7D6D6028" w14:textId="39EB1D6D" w:rsidR="00707503" w:rsidRPr="00EA7099" w:rsidRDefault="00707503" w:rsidP="00ED51E4">
            <w:pPr>
              <w:pStyle w:val="Nagwek1"/>
            </w:pPr>
            <w:r>
              <w:t>- Dodawanie produktów do swojej lodówki</w:t>
            </w:r>
            <w:r>
              <w:br/>
              <w:t>- Usuwanie produktów ze swojej lodówki</w:t>
            </w:r>
            <w:r>
              <w:br/>
              <w:t>- Przeglądanie produktów w swojej lodówce</w:t>
            </w:r>
            <w:r>
              <w:br/>
              <w:t>- Przeglądanie historii zużycia i dodawania produktów</w:t>
            </w:r>
            <w:r w:rsidR="007C5442">
              <w:br/>
              <w:t>- Dane przechowywane w bazie danych (ROOM)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09AA97CD" w14:textId="4FC915DE" w:rsidR="00ED51E4" w:rsidRDefault="00707503" w:rsidP="00ED51E4">
            <w:pPr>
              <w:pStyle w:val="Nagwek1"/>
            </w:pPr>
            <w:r>
              <w:t>Brak</w:t>
            </w: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398" w:type="dxa"/>
            <w:tcBorders>
              <w:top w:val="nil"/>
            </w:tcBorders>
          </w:tcPr>
          <w:p w14:paraId="0041D6F1" w14:textId="5D0AB831" w:rsidR="000C2633" w:rsidRPr="00EA7099" w:rsidRDefault="00707503" w:rsidP="00973885">
            <w:pPr>
              <w:spacing w:after="0"/>
            </w:pPr>
            <w:r>
              <w:t>Jakub Szklarz</w:t>
            </w:r>
          </w:p>
        </w:tc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367F509C" w:rsidR="000C2633" w:rsidRPr="00EA7099" w:rsidRDefault="00707503" w:rsidP="00973885">
            <w:pPr>
              <w:spacing w:after="0"/>
            </w:pPr>
            <w:r>
              <w:t>330065</w:t>
            </w:r>
          </w:p>
        </w:tc>
      </w:tr>
    </w:tbl>
    <w:p w14:paraId="3B463D2A" w14:textId="77777777" w:rsidR="006E5F76" w:rsidRPr="00F0175D" w:rsidRDefault="006E5F76" w:rsidP="005D3C78">
      <w:pPr>
        <w:spacing w:after="0"/>
        <w:rPr>
          <w:lang w:val="en-GB"/>
        </w:rPr>
      </w:pPr>
    </w:p>
    <w:sectPr w:rsidR="006E5F76" w:rsidRPr="00F0175D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B3CC" w14:textId="77777777" w:rsidR="00B63C08" w:rsidRDefault="00B63C08">
      <w:pPr>
        <w:spacing w:before="0" w:after="0"/>
      </w:pPr>
      <w:r>
        <w:separator/>
      </w:r>
    </w:p>
  </w:endnote>
  <w:endnote w:type="continuationSeparator" w:id="0">
    <w:p w14:paraId="6A510004" w14:textId="77777777" w:rsidR="00B63C08" w:rsidRDefault="00B63C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8CEC" w14:textId="77777777" w:rsidR="00B63C08" w:rsidRDefault="00B63C08">
      <w:pPr>
        <w:spacing w:before="0" w:after="0"/>
      </w:pPr>
      <w:r>
        <w:separator/>
      </w:r>
    </w:p>
  </w:footnote>
  <w:footnote w:type="continuationSeparator" w:id="0">
    <w:p w14:paraId="50027FC2" w14:textId="77777777" w:rsidR="00B63C08" w:rsidRDefault="00B63C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07F79783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r w:rsidR="00381759">
          <w:t>Nazwa aplikacji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16098">
    <w:abstractNumId w:val="11"/>
  </w:num>
  <w:num w:numId="2" w16cid:durableId="1355882739">
    <w:abstractNumId w:val="10"/>
  </w:num>
  <w:num w:numId="3" w16cid:durableId="1849174350">
    <w:abstractNumId w:val="9"/>
  </w:num>
  <w:num w:numId="4" w16cid:durableId="1767379011">
    <w:abstractNumId w:val="8"/>
  </w:num>
  <w:num w:numId="5" w16cid:durableId="360210685">
    <w:abstractNumId w:val="7"/>
  </w:num>
  <w:num w:numId="6" w16cid:durableId="200434603">
    <w:abstractNumId w:val="6"/>
  </w:num>
  <w:num w:numId="7" w16cid:durableId="667440679">
    <w:abstractNumId w:val="5"/>
  </w:num>
  <w:num w:numId="8" w16cid:durableId="693309809">
    <w:abstractNumId w:val="4"/>
  </w:num>
  <w:num w:numId="9" w16cid:durableId="730230726">
    <w:abstractNumId w:val="3"/>
  </w:num>
  <w:num w:numId="10" w16cid:durableId="461270701">
    <w:abstractNumId w:val="2"/>
  </w:num>
  <w:num w:numId="11" w16cid:durableId="177962086">
    <w:abstractNumId w:val="1"/>
  </w:num>
  <w:num w:numId="12" w16cid:durableId="165237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B4B3F"/>
    <w:rsid w:val="000C2633"/>
    <w:rsid w:val="000C53BB"/>
    <w:rsid w:val="001A40E4"/>
    <w:rsid w:val="001B2073"/>
    <w:rsid w:val="001C09BA"/>
    <w:rsid w:val="001E59CF"/>
    <w:rsid w:val="002152F7"/>
    <w:rsid w:val="00246F93"/>
    <w:rsid w:val="002F1DBC"/>
    <w:rsid w:val="003241AA"/>
    <w:rsid w:val="00330120"/>
    <w:rsid w:val="00342CDD"/>
    <w:rsid w:val="00363A6A"/>
    <w:rsid w:val="00381759"/>
    <w:rsid w:val="00403AAB"/>
    <w:rsid w:val="004E1A15"/>
    <w:rsid w:val="00521A90"/>
    <w:rsid w:val="005443BE"/>
    <w:rsid w:val="005642DE"/>
    <w:rsid w:val="0059793D"/>
    <w:rsid w:val="005D3C78"/>
    <w:rsid w:val="005E3543"/>
    <w:rsid w:val="006228EE"/>
    <w:rsid w:val="00635407"/>
    <w:rsid w:val="0066002F"/>
    <w:rsid w:val="006A0C25"/>
    <w:rsid w:val="006E5F76"/>
    <w:rsid w:val="00707503"/>
    <w:rsid w:val="00757CBF"/>
    <w:rsid w:val="00761239"/>
    <w:rsid w:val="00795023"/>
    <w:rsid w:val="007B7DB9"/>
    <w:rsid w:val="007C5442"/>
    <w:rsid w:val="00802707"/>
    <w:rsid w:val="008156CB"/>
    <w:rsid w:val="008527F0"/>
    <w:rsid w:val="008A6F05"/>
    <w:rsid w:val="008B4EEB"/>
    <w:rsid w:val="008E7914"/>
    <w:rsid w:val="009541C6"/>
    <w:rsid w:val="00973885"/>
    <w:rsid w:val="00991989"/>
    <w:rsid w:val="009C667F"/>
    <w:rsid w:val="009C7DE8"/>
    <w:rsid w:val="00A2612A"/>
    <w:rsid w:val="00A63436"/>
    <w:rsid w:val="00A670F2"/>
    <w:rsid w:val="00A70727"/>
    <w:rsid w:val="00B42047"/>
    <w:rsid w:val="00B62E42"/>
    <w:rsid w:val="00B63C08"/>
    <w:rsid w:val="00B8392C"/>
    <w:rsid w:val="00BC7D19"/>
    <w:rsid w:val="00C07439"/>
    <w:rsid w:val="00C26D0F"/>
    <w:rsid w:val="00C5493D"/>
    <w:rsid w:val="00C97885"/>
    <w:rsid w:val="00CA1C12"/>
    <w:rsid w:val="00CA7DE2"/>
    <w:rsid w:val="00CD4BA3"/>
    <w:rsid w:val="00D7348B"/>
    <w:rsid w:val="00DA2EA0"/>
    <w:rsid w:val="00E00E9F"/>
    <w:rsid w:val="00E553AA"/>
    <w:rsid w:val="00E7117C"/>
    <w:rsid w:val="00E8273B"/>
    <w:rsid w:val="00EA0EB4"/>
    <w:rsid w:val="00EA7099"/>
    <w:rsid w:val="00ED51E4"/>
    <w:rsid w:val="00F0175D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8</TotalTime>
  <Pages>2</Pages>
  <Words>149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kuba szklarz</cp:lastModifiedBy>
  <cp:revision>3</cp:revision>
  <dcterms:created xsi:type="dcterms:W3CDTF">2024-01-06T14:31:00Z</dcterms:created>
  <dcterms:modified xsi:type="dcterms:W3CDTF">2024-01-06T14:35:00Z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